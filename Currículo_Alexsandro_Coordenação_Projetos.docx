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6406" w:tblpY="3089"/>
        <w:tblW w:w="43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</w:tblGrid>
      <w:tr w:rsidR="00ED4661" w14:paraId="32A901EB" w14:textId="77777777" w:rsidTr="00ED4661">
        <w:trPr>
          <w:trHeight w:val="4032"/>
        </w:trPr>
        <w:tc>
          <w:tcPr>
            <w:tcW w:w="3600" w:type="dxa"/>
            <w:vAlign w:val="bottom"/>
          </w:tcPr>
          <w:p w14:paraId="390BBFAE" w14:textId="77777777" w:rsidR="00ED4661" w:rsidRPr="00DB0811" w:rsidRDefault="00ED4661" w:rsidP="00ED4661">
            <w:pPr>
              <w:tabs>
                <w:tab w:val="left" w:pos="99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2C535AE" w14:textId="77777777" w:rsidR="00ED4661" w:rsidRDefault="00ED4661" w:rsidP="00ED4661">
            <w:pPr>
              <w:tabs>
                <w:tab w:val="left" w:pos="990"/>
              </w:tabs>
            </w:pPr>
          </w:p>
        </w:tc>
      </w:tr>
    </w:tbl>
    <w:tbl>
      <w:tblPr>
        <w:tblpPr w:leftFromText="141" w:rightFromText="141" w:vertAnchor="text" w:horzAnchor="page" w:tblpX="4901" w:tblpY="197"/>
        <w:tblW w:w="6521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521"/>
      </w:tblGrid>
      <w:tr w:rsidR="00ED4661" w14:paraId="797346EF" w14:textId="77777777" w:rsidTr="00ED4661">
        <w:trPr>
          <w:trHeight w:val="4032"/>
        </w:trPr>
        <w:tc>
          <w:tcPr>
            <w:tcW w:w="6521" w:type="dxa"/>
            <w:vMerge w:val="restart"/>
            <w:vAlign w:val="center"/>
          </w:tcPr>
          <w:p w14:paraId="1931244A" w14:textId="4CE73CCB" w:rsidR="00ED4661" w:rsidRPr="00846D4F" w:rsidRDefault="00ED4661" w:rsidP="00BE583A">
            <w:pPr>
              <w:pStyle w:val="Ttulo2"/>
              <w:jc w:val="both"/>
            </w:pPr>
            <w:r w:rsidRPr="00A2635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291FB" wp14:editId="53157706">
                      <wp:simplePos x="0" y="0"/>
                      <wp:positionH relativeFrom="column">
                        <wp:posOffset>-2910840</wp:posOffset>
                      </wp:positionH>
                      <wp:positionV relativeFrom="paragraph">
                        <wp:posOffset>377825</wp:posOffset>
                      </wp:positionV>
                      <wp:extent cx="2428240" cy="8169910"/>
                      <wp:effectExtent l="0" t="0" r="0" b="0"/>
                      <wp:wrapNone/>
                      <wp:docPr id="6" name="CaixaDe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240" cy="81699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70D7A0" w14:textId="456360E7" w:rsidR="00B459B9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1517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ALEXSANDRO MONTEIRO DE OLIVEIRA</w:t>
                                  </w:r>
                                </w:p>
                                <w:p w14:paraId="7EA26E89" w14:textId="77777777" w:rsidR="00B459B9" w:rsidRDefault="00B459B9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FF7C08" w14:textId="0BA60BAD" w:rsidR="00B459B9" w:rsidRPr="00B459B9" w:rsidRDefault="00B459B9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7C06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Objetivo:</w:t>
                                  </w:r>
                                  <w:r w:rsidRPr="00D77C06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B459B9">
                                    <w:rPr>
                                      <w:sz w:val="20"/>
                                      <w:szCs w:val="20"/>
                                    </w:rPr>
                                    <w:t xml:space="preserve">oordenação de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B459B9">
                                    <w:rPr>
                                      <w:sz w:val="20"/>
                                      <w:szCs w:val="20"/>
                                    </w:rPr>
                                    <w:t xml:space="preserve">rojetos de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B459B9">
                                    <w:rPr>
                                      <w:sz w:val="20"/>
                                      <w:szCs w:val="20"/>
                                    </w:rPr>
                                    <w:t>ngenharia</w:t>
                                  </w:r>
                                </w:p>
                                <w:p w14:paraId="0E15F7AD" w14:textId="77777777" w:rsidR="00ED4661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D83A69" w14:textId="77777777" w:rsidR="00B459B9" w:rsidRDefault="00B459B9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D46586" w14:textId="77777777" w:rsidR="00B459B9" w:rsidRDefault="00B459B9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1193D4" w14:textId="77777777" w:rsidR="00B459B9" w:rsidRDefault="00B459B9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059871" w14:textId="77777777" w:rsidR="00B459B9" w:rsidRPr="00B37DC7" w:rsidRDefault="00B459B9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CB528E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INFORMAÇÕES DE CONTATO</w:t>
                                  </w:r>
                                </w:p>
                                <w:p w14:paraId="422AFFF5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AA22EA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Contato:</w:t>
                                  </w:r>
                                </w:p>
                                <w:p w14:paraId="480A145E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+55 21 98381-5709</w:t>
                                  </w:r>
                                </w:p>
                                <w:p w14:paraId="45BC3E2D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1AA30FE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Endereço:</w:t>
                                  </w:r>
                                </w:p>
                                <w:p w14:paraId="592668A6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Av. Nossa Senhora de Copacabana 661.</w:t>
                                  </w:r>
                                </w:p>
                                <w:p w14:paraId="66E8C0F5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A3F61B5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Email:</w:t>
                                  </w:r>
                                </w:p>
                                <w:p w14:paraId="3C94030B" w14:textId="77777777" w:rsidR="00ED4661" w:rsidRPr="00B37DC7" w:rsidRDefault="003E0FCA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10" w:history="1">
                                    <w:r w:rsidR="00ED4661" w:rsidRPr="00B37DC7">
                                      <w:rPr>
                                        <w:sz w:val="20"/>
                                        <w:szCs w:val="20"/>
                                      </w:rPr>
                                      <w:t>monteirobass@gmail.com</w:t>
                                    </w:r>
                                  </w:hyperlink>
                                </w:p>
                                <w:p w14:paraId="15458FDF" w14:textId="77777777" w:rsidR="00ED4661" w:rsidRPr="00DE411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8AD0D71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Estado Civil:</w:t>
                                  </w:r>
                                </w:p>
                                <w:p w14:paraId="11E98112" w14:textId="77777777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Casado (1 Filho)</w:t>
                                  </w:r>
                                </w:p>
                                <w:p w14:paraId="46093AEC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26501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PERFIL</w:t>
                                  </w:r>
                                </w:p>
                                <w:p w14:paraId="37DB72D3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D0D4DA" w14:textId="6E1FD0DB" w:rsidR="00ED4661" w:rsidRPr="009A3BD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>Graduação em Tecnologia</w:t>
                                  </w:r>
                                  <w:r w:rsidR="00BE583A">
                                    <w:rPr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7DC7">
                                    <w:rPr>
                                      <w:sz w:val="20"/>
                                      <w:szCs w:val="20"/>
                                    </w:rPr>
                                    <w:t xml:space="preserve">Automação Insdustrial e Instrumentação. Sou um profissional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determinado a crescer com os desafios. Boa o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rganização 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 xml:space="preserve"> atividades e tarefas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gerencia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ndo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tempo e eficiência. Capacidade de lidar com múltiplas tarefas zelando pelos prazos e metas a serem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A3BDB">
                                    <w:rPr>
                                      <w:sz w:val="20"/>
                                      <w:szCs w:val="20"/>
                                    </w:rPr>
                                    <w:t>alcançadas. Facilidade em interagir com pessoas, orientar, dar suporte e delegar funções.</w:t>
                                  </w:r>
                                </w:p>
                                <w:p w14:paraId="7E82A4FB" w14:textId="77777777" w:rsidR="00ED4661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13 anos de experiência em desenvolvimento de projetos do conceitual ao As Built. </w:t>
                                  </w:r>
                                </w:p>
                                <w:p w14:paraId="75001FB3" w14:textId="77777777" w:rsidR="00ED4661" w:rsidRPr="009A3BDB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CD133C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</w:pPr>
                                  <w:r w:rsidRPr="00D4504D">
                                    <w:rPr>
                                      <w:b/>
                                      <w:bCs/>
                                      <w:color w:val="6898C0"/>
                                      <w:sz w:val="20"/>
                                      <w:szCs w:val="20"/>
                                    </w:rPr>
                                    <w:t>OBJETIVO PROFISSIONAL</w:t>
                                  </w:r>
                                </w:p>
                                <w:p w14:paraId="7667AC5A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4BE472" w14:textId="4A1FC572" w:rsidR="00ED4661" w:rsidRPr="00B37DC7" w:rsidRDefault="00ED4661" w:rsidP="00ED4661">
                                  <w:pPr>
                                    <w:pStyle w:val="Detalhesdocontat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Crescer profissionalmente a cada desafio e contribuir para o crescimento das pessoas em minha volta e da empresa</w:t>
                                  </w:r>
                                  <w:r w:rsidR="00BE583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3487A4AF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C59B0D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DA2B8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C47971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739BA6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27179A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C16928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EBE0E7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1FA853" w14:textId="77777777" w:rsidR="00ED4661" w:rsidRPr="00B37DC7" w:rsidRDefault="00ED4661" w:rsidP="00ED4661">
                                  <w:pPr>
                                    <w:pStyle w:val="Detalhesdoconta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897102" w14:textId="77777777" w:rsidR="00ED4661" w:rsidRPr="00B37DC7" w:rsidRDefault="00ED4661" w:rsidP="00ED4661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9291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3" o:spid="_x0000_s1026" type="#_x0000_t202" style="position:absolute;left:0;text-align:left;margin-left:-229.2pt;margin-top:29.75pt;width:191.2pt;height:6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" filled="f" stroked="f">
                      <v:textbox>
                        <w:txbxContent>
                          <w:p w14:paraId="2970D7A0" w14:textId="456360E7" w:rsidR="00B459B9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51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ALEXSANDRO MONTEIRO DE OLIVEIRA</w:t>
                            </w:r>
                          </w:p>
                          <w:p w14:paraId="7EA26E89" w14:textId="77777777" w:rsidR="00B459B9" w:rsidRDefault="00B459B9" w:rsidP="00ED4661">
                            <w:pPr>
                              <w:pStyle w:val="Detalhesdoconta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BFF7C08" w14:textId="0BA60BAD" w:rsidR="00B459B9" w:rsidRPr="00B459B9" w:rsidRDefault="00B459B9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  <w:r w:rsidRPr="00D77C06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Objetivo:</w:t>
                            </w:r>
                            <w:r w:rsidRPr="00D77C0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B459B9">
                              <w:rPr>
                                <w:sz w:val="20"/>
                                <w:szCs w:val="20"/>
                              </w:rPr>
                              <w:t xml:space="preserve">oordenação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B459B9">
                              <w:rPr>
                                <w:sz w:val="20"/>
                                <w:szCs w:val="20"/>
                              </w:rPr>
                              <w:t xml:space="preserve">rojetos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B459B9">
                              <w:rPr>
                                <w:sz w:val="20"/>
                                <w:szCs w:val="20"/>
                              </w:rPr>
                              <w:t>ngenharia</w:t>
                            </w:r>
                          </w:p>
                          <w:p w14:paraId="0E15F7AD" w14:textId="77777777" w:rsidR="00ED4661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D83A69" w14:textId="77777777" w:rsidR="00B459B9" w:rsidRDefault="00B459B9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D46586" w14:textId="77777777" w:rsidR="00B459B9" w:rsidRDefault="00B459B9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1193D4" w14:textId="77777777" w:rsidR="00B459B9" w:rsidRDefault="00B459B9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059871" w14:textId="77777777" w:rsidR="00B459B9" w:rsidRPr="00B37DC7" w:rsidRDefault="00B459B9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CB528E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INFORMAÇÕES DE CONTATO</w:t>
                            </w:r>
                          </w:p>
                          <w:p w14:paraId="422AFFF5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AA22EA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Contato:</w:t>
                            </w:r>
                          </w:p>
                          <w:p w14:paraId="480A145E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+55 21 98381-5709</w:t>
                            </w:r>
                          </w:p>
                          <w:p w14:paraId="45BC3E2D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1AA30FE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Endereço:</w:t>
                            </w:r>
                          </w:p>
                          <w:p w14:paraId="592668A6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Av. Nossa Senhora de Copacabana 661.</w:t>
                            </w:r>
                          </w:p>
                          <w:p w14:paraId="66E8C0F5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A3F61B5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3C94030B" w14:textId="77777777" w:rsidR="00ED4661" w:rsidRPr="00B37DC7" w:rsidRDefault="00F5233F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D4661" w:rsidRPr="00B37DC7">
                                <w:rPr>
                                  <w:sz w:val="20"/>
                                  <w:szCs w:val="20"/>
                                </w:rPr>
                                <w:t>monteirobass@gmail.com</w:t>
                              </w:r>
                            </w:hyperlink>
                          </w:p>
                          <w:p w14:paraId="15458FDF" w14:textId="77777777" w:rsidR="00ED4661" w:rsidRPr="00DE411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8AD0D71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Estado Civil:</w:t>
                            </w:r>
                          </w:p>
                          <w:p w14:paraId="11E98112" w14:textId="77777777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Casado (1 Filho)</w:t>
                            </w:r>
                          </w:p>
                          <w:p w14:paraId="46093AEC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26501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PERFIL</w:t>
                            </w:r>
                          </w:p>
                          <w:p w14:paraId="37DB72D3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D0D4DA" w14:textId="6E1FD0DB" w:rsidR="00ED4661" w:rsidRPr="009A3BD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37DC7">
                              <w:rPr>
                                <w:sz w:val="20"/>
                                <w:szCs w:val="20"/>
                              </w:rPr>
                              <w:t>Graduação em Tecnologia</w:t>
                            </w:r>
                            <w:r w:rsidR="00BE583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7DC7">
                              <w:rPr>
                                <w:sz w:val="20"/>
                                <w:szCs w:val="20"/>
                              </w:rPr>
                              <w:t xml:space="preserve">Automação Insdustrial e Instrumentação. Sou um profissional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determinado a crescer com os desafios. Boa o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rganização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 xml:space="preserve"> atividades e tarefas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ndo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tempo e eficiência. Capacidade de lidar com múltiplas tarefas zelando pelos prazos e metas a serem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3BDB">
                              <w:rPr>
                                <w:sz w:val="20"/>
                                <w:szCs w:val="20"/>
                              </w:rPr>
                              <w:t>alcançadas. Facilidade em interagir com pessoas, orientar, dar suporte e delegar funções.</w:t>
                            </w:r>
                          </w:p>
                          <w:p w14:paraId="7E82A4FB" w14:textId="77777777" w:rsidR="00ED4661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13 anos de experiência em desenvolvimento de projetos do conceitual ao As Built. </w:t>
                            </w:r>
                          </w:p>
                          <w:p w14:paraId="75001FB3" w14:textId="77777777" w:rsidR="00ED4661" w:rsidRPr="009A3BDB" w:rsidRDefault="00ED4661" w:rsidP="00ED4661">
                            <w:pPr>
                              <w:pStyle w:val="Detalhesdoconta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CD133C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</w:pPr>
                            <w:r w:rsidRPr="00D4504D">
                              <w:rPr>
                                <w:b/>
                                <w:bCs/>
                                <w:color w:val="6898C0"/>
                                <w:sz w:val="20"/>
                                <w:szCs w:val="20"/>
                              </w:rPr>
                              <w:t>OBJETIVO PROFISSIONAL</w:t>
                            </w:r>
                          </w:p>
                          <w:p w14:paraId="7667AC5A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4BE472" w14:textId="4A1FC572" w:rsidR="00ED4661" w:rsidRPr="00B37DC7" w:rsidRDefault="00ED4661" w:rsidP="00ED4661">
                            <w:pPr>
                              <w:pStyle w:val="Detalhesdoconta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Crescer profissionalmente a cada desafio e contribuir para o crescimento das pessoas em minha volta e da empresa</w:t>
                            </w:r>
                            <w:r w:rsidR="00BE58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87A4AF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2C59B0D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1DA2B8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C47971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1739BA6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B27179A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C16928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EBE0E7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F1FA853" w14:textId="77777777" w:rsidR="00ED4661" w:rsidRPr="00B37DC7" w:rsidRDefault="00ED4661" w:rsidP="00ED4661">
                            <w:pPr>
                              <w:pStyle w:val="Detalhesdoconta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897102" w14:textId="77777777" w:rsidR="00ED4661" w:rsidRPr="00B37DC7" w:rsidRDefault="00ED4661" w:rsidP="00ED46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formação</w:t>
            </w:r>
          </w:p>
          <w:p w14:paraId="0D49E2C8" w14:textId="17D7CD2F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8D0639">
              <w:rPr>
                <w:lang w:val="pt-BR"/>
              </w:rPr>
              <w:t>Grad</w:t>
            </w:r>
            <w:r w:rsidRPr="008D0639">
              <w:rPr>
                <w:spacing w:val="-2"/>
                <w:lang w:val="pt-BR"/>
              </w:rPr>
              <w:t>u</w:t>
            </w:r>
            <w:r w:rsidRPr="008D0639">
              <w:rPr>
                <w:lang w:val="pt-BR"/>
              </w:rPr>
              <w:t>ação</w:t>
            </w:r>
            <w:r w:rsidRPr="008D0639">
              <w:rPr>
                <w:spacing w:val="-12"/>
                <w:lang w:val="pt-BR"/>
              </w:rPr>
              <w:t xml:space="preserve"> </w:t>
            </w:r>
            <w:r w:rsidRPr="008D0639">
              <w:rPr>
                <w:spacing w:val="2"/>
                <w:lang w:val="pt-BR"/>
              </w:rPr>
              <w:t>T</w:t>
            </w:r>
            <w:r w:rsidRPr="008D0639">
              <w:rPr>
                <w:spacing w:val="1"/>
                <w:lang w:val="pt-BR"/>
              </w:rPr>
              <w:t>ec</w:t>
            </w:r>
            <w:r w:rsidRPr="008D0639">
              <w:rPr>
                <w:spacing w:val="-2"/>
                <w:lang w:val="pt-BR"/>
              </w:rPr>
              <w:t>n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lang w:val="pt-BR"/>
              </w:rPr>
              <w:t>l</w:t>
            </w:r>
            <w:r w:rsidRPr="008D0639">
              <w:rPr>
                <w:spacing w:val="-1"/>
                <w:lang w:val="pt-BR"/>
              </w:rPr>
              <w:t>ó</w:t>
            </w:r>
            <w:r w:rsidRPr="008D0639">
              <w:rPr>
                <w:lang w:val="pt-BR"/>
              </w:rPr>
              <w:t>gi</w:t>
            </w:r>
            <w:r w:rsidRPr="008D0639">
              <w:rPr>
                <w:spacing w:val="1"/>
                <w:lang w:val="pt-BR"/>
              </w:rPr>
              <w:t>c</w:t>
            </w:r>
            <w:r w:rsidRPr="008D0639">
              <w:rPr>
                <w:lang w:val="pt-BR"/>
              </w:rPr>
              <w:t>a</w:t>
            </w:r>
            <w:r w:rsidRPr="008D0639">
              <w:rPr>
                <w:spacing w:val="-6"/>
                <w:lang w:val="pt-BR"/>
              </w:rPr>
              <w:t xml:space="preserve"> </w:t>
            </w:r>
            <w:r w:rsidRPr="008D0639">
              <w:rPr>
                <w:spacing w:val="1"/>
                <w:lang w:val="pt-BR"/>
              </w:rPr>
              <w:t>e</w:t>
            </w:r>
            <w:r w:rsidRPr="008D0639">
              <w:rPr>
                <w:lang w:val="pt-BR"/>
              </w:rPr>
              <w:t>m</w:t>
            </w:r>
            <w:r w:rsidRPr="008D0639">
              <w:rPr>
                <w:spacing w:val="-3"/>
                <w:lang w:val="pt-BR"/>
              </w:rPr>
              <w:t xml:space="preserve"> </w:t>
            </w:r>
            <w:r w:rsidRPr="008D0639">
              <w:rPr>
                <w:spacing w:val="-2"/>
                <w:lang w:val="pt-BR"/>
              </w:rPr>
              <w:t>Au</w:t>
            </w:r>
            <w:r w:rsidRPr="008D0639">
              <w:rPr>
                <w:spacing w:val="1"/>
                <w:lang w:val="pt-BR"/>
              </w:rPr>
              <w:t>t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lang w:val="pt-BR"/>
              </w:rPr>
              <w:t>ma</w:t>
            </w:r>
            <w:r w:rsidRPr="008D0639">
              <w:rPr>
                <w:spacing w:val="1"/>
                <w:lang w:val="pt-BR"/>
              </w:rPr>
              <w:t>ç</w:t>
            </w:r>
            <w:r w:rsidRPr="008D0639">
              <w:rPr>
                <w:lang w:val="pt-BR"/>
              </w:rPr>
              <w:t>ão</w:t>
            </w:r>
            <w:r w:rsidRPr="008D0639">
              <w:rPr>
                <w:spacing w:val="-12"/>
                <w:lang w:val="pt-BR"/>
              </w:rPr>
              <w:t xml:space="preserve"> </w:t>
            </w:r>
            <w:r w:rsidRPr="008D0639">
              <w:rPr>
                <w:lang w:val="pt-BR"/>
              </w:rPr>
              <w:t>I</w:t>
            </w:r>
            <w:r w:rsidRPr="008D0639">
              <w:rPr>
                <w:spacing w:val="-1"/>
                <w:lang w:val="pt-BR"/>
              </w:rPr>
              <w:t>n</w:t>
            </w:r>
            <w:r w:rsidRPr="008D0639">
              <w:rPr>
                <w:spacing w:val="5"/>
                <w:lang w:val="pt-BR"/>
              </w:rPr>
              <w:t>d</w:t>
            </w:r>
            <w:r w:rsidRPr="008D0639">
              <w:rPr>
                <w:lang w:val="pt-BR"/>
              </w:rPr>
              <w:t>u</w:t>
            </w:r>
            <w:r w:rsidRPr="008D0639">
              <w:rPr>
                <w:spacing w:val="1"/>
                <w:lang w:val="pt-BR"/>
              </w:rPr>
              <w:t>st</w:t>
            </w:r>
            <w:r w:rsidRPr="008D0639">
              <w:rPr>
                <w:lang w:val="pt-BR"/>
              </w:rPr>
              <w:t>rial.</w:t>
            </w:r>
            <w:r w:rsidRPr="008D0639">
              <w:rPr>
                <w:spacing w:val="-3"/>
                <w:lang w:val="pt-BR"/>
              </w:rPr>
              <w:t xml:space="preserve"> </w:t>
            </w:r>
            <w:r>
              <w:rPr>
                <w:lang w:val="pt-BR"/>
              </w:rPr>
              <w:t>C</w:t>
            </w:r>
            <w:r w:rsidRPr="008D0639">
              <w:rPr>
                <w:spacing w:val="-1"/>
                <w:lang w:val="pt-BR"/>
              </w:rPr>
              <w:t>o</w:t>
            </w:r>
            <w:r w:rsidRPr="008D0639">
              <w:rPr>
                <w:spacing w:val="-2"/>
                <w:lang w:val="pt-BR"/>
              </w:rPr>
              <w:t>n</w:t>
            </w:r>
            <w:r w:rsidRPr="008D0639">
              <w:rPr>
                <w:spacing w:val="1"/>
                <w:lang w:val="pt-BR"/>
              </w:rPr>
              <w:t>c</w:t>
            </w:r>
            <w:r w:rsidRPr="008D0639">
              <w:rPr>
                <w:lang w:val="pt-BR"/>
              </w:rPr>
              <w:t>l</w:t>
            </w:r>
            <w:r w:rsidRPr="008D0639">
              <w:rPr>
                <w:spacing w:val="-1"/>
                <w:lang w:val="pt-BR"/>
              </w:rPr>
              <w:t>u</w:t>
            </w:r>
            <w:r w:rsidRPr="008D0639">
              <w:rPr>
                <w:lang w:val="pt-BR"/>
              </w:rPr>
              <w:t>ído</w:t>
            </w:r>
            <w:r w:rsidRPr="008D0639">
              <w:rPr>
                <w:spacing w:val="-5"/>
                <w:lang w:val="pt-BR"/>
              </w:rPr>
              <w:t xml:space="preserve"> </w:t>
            </w:r>
            <w:r w:rsidRPr="008D0639">
              <w:rPr>
                <w:spacing w:val="1"/>
                <w:lang w:val="pt-BR"/>
              </w:rPr>
              <w:t>e</w:t>
            </w:r>
            <w:r w:rsidRPr="008D0639">
              <w:rPr>
                <w:lang w:val="pt-BR"/>
              </w:rPr>
              <w:t>m</w:t>
            </w:r>
            <w:r w:rsidRPr="008D0639">
              <w:rPr>
                <w:spacing w:val="-3"/>
                <w:lang w:val="pt-BR"/>
              </w:rPr>
              <w:t xml:space="preserve"> </w:t>
            </w:r>
            <w:r w:rsidRPr="008D0639">
              <w:rPr>
                <w:spacing w:val="-2"/>
                <w:lang w:val="pt-BR"/>
              </w:rPr>
              <w:t>2</w:t>
            </w:r>
            <w:r w:rsidRPr="008D0639">
              <w:rPr>
                <w:spacing w:val="3"/>
                <w:lang w:val="pt-BR"/>
              </w:rPr>
              <w:t>0</w:t>
            </w:r>
            <w:r w:rsidRPr="008D0639">
              <w:rPr>
                <w:spacing w:val="-2"/>
                <w:lang w:val="pt-BR"/>
              </w:rPr>
              <w:t>13</w:t>
            </w:r>
            <w:r w:rsidRPr="008D0639">
              <w:rPr>
                <w:lang w:val="pt-BR"/>
              </w:rPr>
              <w:t>.</w:t>
            </w:r>
          </w:p>
          <w:p w14:paraId="668DD976" w14:textId="77777777" w:rsidR="00ED4661" w:rsidRPr="00DE411B" w:rsidRDefault="00ED4661" w:rsidP="00BE583A">
            <w:pPr>
              <w:pStyle w:val="Detalhesdocontato"/>
              <w:jc w:val="both"/>
              <w:rPr>
                <w:sz w:val="10"/>
                <w:szCs w:val="10"/>
                <w:lang w:val="pt-BR"/>
              </w:rPr>
            </w:pPr>
          </w:p>
          <w:p w14:paraId="6ADC76A8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</w:rPr>
            </w:pPr>
            <w:r w:rsidRPr="009C63A3">
              <w:rPr>
                <w:b/>
                <w:bCs/>
              </w:rPr>
              <w:t>Outros Cursos e Qualificações:</w:t>
            </w:r>
          </w:p>
          <w:p w14:paraId="26C0EF5D" w14:textId="77777777" w:rsidR="00ED4661" w:rsidRPr="00DE411B" w:rsidRDefault="00ED4661" w:rsidP="00BE583A">
            <w:pPr>
              <w:pStyle w:val="Detalhesdocontato"/>
              <w:jc w:val="both"/>
              <w:rPr>
                <w:b/>
                <w:bCs/>
                <w:sz w:val="10"/>
                <w:szCs w:val="10"/>
              </w:rPr>
            </w:pPr>
          </w:p>
          <w:p w14:paraId="52AB7EA7" w14:textId="3A856A2A" w:rsidR="00ED4661" w:rsidRDefault="00ED4661" w:rsidP="00BE583A">
            <w:pPr>
              <w:pStyle w:val="Detalhesdocontato"/>
              <w:jc w:val="both"/>
            </w:pPr>
            <w:r w:rsidRPr="00DF4273">
              <w:t>Inspetor de Instrumentação e Elétrica N</w:t>
            </w:r>
            <w:r w:rsidR="00A42D60">
              <w:t>1</w:t>
            </w:r>
            <w:r w:rsidRPr="00DF4273">
              <w:t>,</w:t>
            </w:r>
          </w:p>
          <w:p w14:paraId="1826AB88" w14:textId="77777777" w:rsidR="00ED4661" w:rsidRDefault="00ED4661" w:rsidP="00BE583A">
            <w:pPr>
              <w:pStyle w:val="Detalhesdocontato"/>
              <w:jc w:val="both"/>
            </w:pPr>
            <w:r w:rsidRPr="00DF4273">
              <w:t>Comandos Elétricos,</w:t>
            </w:r>
          </w:p>
          <w:p w14:paraId="1E8F323C" w14:textId="77777777" w:rsidR="00ED4661" w:rsidRDefault="00ED4661" w:rsidP="00BE583A">
            <w:pPr>
              <w:pStyle w:val="Detalhesdocontato"/>
              <w:jc w:val="both"/>
            </w:pPr>
            <w:r w:rsidRPr="00DF4273">
              <w:t>Instalações Elétricas, Residenciais e Prediais,</w:t>
            </w:r>
          </w:p>
          <w:p w14:paraId="7686F99E" w14:textId="77777777" w:rsidR="00ED4661" w:rsidRDefault="00ED4661" w:rsidP="00BE583A">
            <w:pPr>
              <w:pStyle w:val="Detalhesdocontato"/>
              <w:jc w:val="both"/>
            </w:pPr>
            <w:r w:rsidRPr="00DF4273">
              <w:t>NR10 e Salvatagem CBSP e HUET.</w:t>
            </w:r>
          </w:p>
          <w:p w14:paraId="332309BA" w14:textId="77777777" w:rsidR="00ED4661" w:rsidRPr="00DF4273" w:rsidRDefault="00ED4661" w:rsidP="00BE583A">
            <w:pPr>
              <w:pStyle w:val="Ttulo2"/>
              <w:jc w:val="both"/>
            </w:pPr>
            <w:r>
              <w:t>EXPERIÊNCIA PROFISSIONAL</w:t>
            </w:r>
          </w:p>
          <w:p w14:paraId="6238EAA0" w14:textId="77777777" w:rsidR="00ED4661" w:rsidRPr="00A807C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A807C1">
              <w:rPr>
                <w:b/>
                <w:bCs/>
                <w:u w:val="single"/>
                <w:lang w:val="pt-BR"/>
              </w:rPr>
              <w:t>Itaguaí Construções Navais - 2017/Atual</w:t>
            </w:r>
          </w:p>
          <w:p w14:paraId="3C8DF5F5" w14:textId="77777777" w:rsidR="00ED4661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Cargo:</w:t>
            </w:r>
            <w:r w:rsidRPr="00DF4273">
              <w:rPr>
                <w:lang w:val="pt-BR"/>
              </w:rPr>
              <w:t xml:space="preserve"> Técnico de Projetos – Analista de dados do </w:t>
            </w:r>
            <w:proofErr w:type="spellStart"/>
            <w:r w:rsidRPr="00DF4273">
              <w:rPr>
                <w:lang w:val="pt-BR"/>
              </w:rPr>
              <w:t>Ship</w:t>
            </w:r>
            <w:proofErr w:type="spellEnd"/>
            <w:r w:rsidRPr="00DF4273">
              <w:rPr>
                <w:lang w:val="pt-BR"/>
              </w:rPr>
              <w:t xml:space="preserve"> </w:t>
            </w:r>
            <w:proofErr w:type="spellStart"/>
            <w:r w:rsidRPr="00DF4273">
              <w:rPr>
                <w:lang w:val="pt-BR"/>
              </w:rPr>
              <w:t>Manage</w:t>
            </w:r>
            <w:proofErr w:type="spellEnd"/>
            <w:r w:rsidRPr="00DF4273">
              <w:rPr>
                <w:lang w:val="pt-BR"/>
              </w:rPr>
              <w:t xml:space="preserve"> SBR2/3.</w:t>
            </w:r>
          </w:p>
          <w:p w14:paraId="2D219F2E" w14:textId="77777777" w:rsidR="00ED4661" w:rsidRPr="00DF4273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</w:p>
          <w:p w14:paraId="11DD98FD" w14:textId="78273F93" w:rsidR="00ED4661" w:rsidRDefault="00ED4661" w:rsidP="00DE411B">
            <w:pPr>
              <w:tabs>
                <w:tab w:val="left" w:pos="2880"/>
                <w:tab w:val="left" w:pos="4820"/>
                <w:tab w:val="left" w:pos="6880"/>
                <w:tab w:val="left" w:pos="8320"/>
                <w:tab w:val="left" w:pos="9220"/>
              </w:tabs>
              <w:spacing w:before="3" w:after="0" w:line="240" w:lineRule="exact"/>
              <w:ind w:right="77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Atividades:</w:t>
            </w:r>
            <w:r w:rsidRPr="00DF4273">
              <w:rPr>
                <w:lang w:val="pt-BR"/>
              </w:rPr>
              <w:t xml:space="preserve"> Controlar marcos de segurança e monitorar as não-conformidades e garantir </w:t>
            </w:r>
            <w:r>
              <w:rPr>
                <w:lang w:val="pt-BR"/>
              </w:rPr>
              <w:t>entregas no prazo.</w:t>
            </w:r>
            <w:r w:rsidRPr="00DF4273">
              <w:rPr>
                <w:lang w:val="pt-BR"/>
              </w:rPr>
              <w:t xml:space="preserve"> Delineamento de Equipamentos Submarinos – Mecânica, Hidráulica e Elétrica (Automação e instrumentação). Delinear projeto de equipamentos submarinos,</w:t>
            </w:r>
            <w:r>
              <w:rPr>
                <w:lang w:val="pt-BR"/>
              </w:rPr>
              <w:t xml:space="preserve"> </w:t>
            </w:r>
            <w:r w:rsidRPr="00DF4273">
              <w:rPr>
                <w:lang w:val="pt-BR"/>
              </w:rPr>
              <w:t>análise de documentação técnica e ordem de inspeções relacionadas / controle de qualidade. Suporte aos sistemas de integração de projeto, consulta banco de dados</w:t>
            </w:r>
            <w:r>
              <w:rPr>
                <w:lang w:val="pt-BR"/>
              </w:rPr>
              <w:t xml:space="preserve">. </w:t>
            </w:r>
            <w:r w:rsidRPr="00DF4273">
              <w:rPr>
                <w:lang w:val="pt-BR"/>
              </w:rPr>
              <w:t>Automatização de Planilhas em VBA e desenvolvimento de Sistemas de Integração de Projeto</w:t>
            </w:r>
            <w:r>
              <w:rPr>
                <w:lang w:val="pt-BR"/>
              </w:rPr>
              <w:t>.</w:t>
            </w:r>
          </w:p>
          <w:p w14:paraId="7D42E797" w14:textId="77777777" w:rsidR="00ED4661" w:rsidRDefault="00ED4661" w:rsidP="00BE583A">
            <w:pPr>
              <w:spacing w:before="1" w:after="0" w:line="246" w:lineRule="exact"/>
              <w:ind w:right="71"/>
              <w:jc w:val="both"/>
              <w:rPr>
                <w:lang w:val="pt-BR"/>
              </w:rPr>
            </w:pPr>
          </w:p>
          <w:p w14:paraId="0ABB8937" w14:textId="77777777" w:rsidR="00ED4661" w:rsidRPr="00A807C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A807C1">
              <w:rPr>
                <w:b/>
                <w:bCs/>
                <w:u w:val="single"/>
                <w:lang w:val="pt-BR"/>
              </w:rPr>
              <w:t>Planave S.A. Estudos &amp; Projetos de Engenharia - 2016/2017</w:t>
            </w:r>
          </w:p>
          <w:p w14:paraId="578BB21C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253CBFAE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Cargo:</w:t>
            </w:r>
            <w:r w:rsidRPr="00A807C1">
              <w:rPr>
                <w:lang w:val="pt-BR"/>
              </w:rPr>
              <w:t xml:space="preserve"> Projetista de Delineamento (Estruturas Submarinas – Mecânica e Hidráulica)</w:t>
            </w:r>
          </w:p>
          <w:p w14:paraId="26923215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51980820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Principais Atividades:</w:t>
            </w:r>
            <w:r w:rsidRPr="00A807C1">
              <w:rPr>
                <w:lang w:val="pt-BR"/>
              </w:rPr>
              <w:t xml:space="preserve"> Delinear projeto e fabricação de suportes e estruturas submarinas, análise de documentação técnica e ordem de inspeções de solda / controle de qualidade.</w:t>
            </w:r>
          </w:p>
          <w:p w14:paraId="507C8BD1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550CA2BF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  <w:r w:rsidRPr="0003363D">
              <w:rPr>
                <w:b/>
                <w:bCs/>
                <w:u w:val="single"/>
                <w:lang w:val="pt-BR"/>
              </w:rPr>
              <w:t>Blinx Engenharia e Automação - 2009/2015</w:t>
            </w:r>
          </w:p>
          <w:p w14:paraId="60CC60B6" w14:textId="77777777" w:rsidR="00ED4661" w:rsidRDefault="00ED4661" w:rsidP="00BE583A">
            <w:pPr>
              <w:pStyle w:val="Detalhesdocontato"/>
              <w:jc w:val="both"/>
              <w:rPr>
                <w:b/>
                <w:bCs/>
                <w:u w:val="single"/>
                <w:lang w:val="pt-BR"/>
              </w:rPr>
            </w:pPr>
          </w:p>
          <w:p w14:paraId="1BA71277" w14:textId="77777777" w:rsidR="00ED4661" w:rsidRPr="0003363D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03363D">
              <w:rPr>
                <w:b/>
                <w:bCs/>
                <w:lang w:val="pt-BR"/>
              </w:rPr>
              <w:t>Cargo:</w:t>
            </w:r>
            <w:r w:rsidRPr="0003363D">
              <w:rPr>
                <w:lang w:val="pt-BR"/>
              </w:rPr>
              <w:t xml:space="preserve"> Projetista de Automação / Instrumentação e Elétrica</w:t>
            </w:r>
          </w:p>
          <w:p w14:paraId="737C2BBB" w14:textId="559C5BFE" w:rsidR="00ED4661" w:rsidRDefault="00ED4661" w:rsidP="00BE583A">
            <w:pPr>
              <w:spacing w:before="1" w:after="0" w:line="246" w:lineRule="exact"/>
              <w:ind w:right="85"/>
              <w:jc w:val="both"/>
              <w:rPr>
                <w:lang w:val="pt-BR"/>
              </w:rPr>
            </w:pPr>
            <w:r w:rsidRPr="00A807C1">
              <w:rPr>
                <w:b/>
                <w:bCs/>
                <w:lang w:val="pt-BR"/>
              </w:rPr>
              <w:t>Principais Atividades:</w:t>
            </w:r>
            <w:r w:rsidRPr="00A807C1">
              <w:rPr>
                <w:lang w:val="pt-BR"/>
              </w:rPr>
              <w:t xml:space="preserve"> </w:t>
            </w:r>
            <w:r>
              <w:rPr>
                <w:lang w:val="pt-BR"/>
              </w:rPr>
              <w:t>Desenvolver t</w:t>
            </w:r>
            <w:r w:rsidRPr="0003363D">
              <w:rPr>
                <w:lang w:val="pt-BR"/>
              </w:rPr>
              <w:t xml:space="preserve">opologias de redes industriais, dimensionamento de </w:t>
            </w:r>
            <w:proofErr w:type="spellStart"/>
            <w:r w:rsidRPr="0003363D">
              <w:rPr>
                <w:lang w:val="pt-BR"/>
              </w:rPr>
              <w:t>PLCs</w:t>
            </w:r>
            <w:proofErr w:type="spellEnd"/>
            <w:r w:rsidRPr="0003363D">
              <w:rPr>
                <w:lang w:val="pt-BR"/>
              </w:rPr>
              <w:t xml:space="preserve"> e dispositivos de rede, desenvolver listas de entradas e saídas, diagramas lógicos, listas (especificações, memoriais, critério de projeto, folhadas de dados), entre outros</w:t>
            </w:r>
            <w:r>
              <w:rPr>
                <w:lang w:val="pt-BR"/>
              </w:rPr>
              <w:t xml:space="preserve">, paras disciplinas de Automação, Instrumentação, Elétrica, SDAI, Controle de Acesso, Cabeamento Estruturado, sistema de Alta voz e Redes Externas de Fibra </w:t>
            </w:r>
            <w:proofErr w:type="spellStart"/>
            <w:r>
              <w:rPr>
                <w:lang w:val="pt-BR"/>
              </w:rPr>
              <w:t>Òpt</w:t>
            </w:r>
            <w:r w:rsidR="00BE583A">
              <w:rPr>
                <w:lang w:val="pt-BR"/>
              </w:rPr>
              <w:t>i</w:t>
            </w:r>
            <w:r>
              <w:rPr>
                <w:lang w:val="pt-BR"/>
              </w:rPr>
              <w:t>ca</w:t>
            </w:r>
            <w:proofErr w:type="spellEnd"/>
            <w:r>
              <w:rPr>
                <w:lang w:val="pt-BR"/>
              </w:rPr>
              <w:t>.</w:t>
            </w:r>
          </w:p>
          <w:p w14:paraId="7DA6903A" w14:textId="77777777" w:rsidR="00ED4661" w:rsidRPr="0003363D" w:rsidRDefault="00ED4661" w:rsidP="00BE583A">
            <w:pPr>
              <w:spacing w:after="0" w:line="246" w:lineRule="exact"/>
              <w:ind w:right="78"/>
              <w:jc w:val="both"/>
              <w:rPr>
                <w:lang w:val="pt-BR"/>
              </w:rPr>
            </w:pPr>
          </w:p>
          <w:p w14:paraId="79F80577" w14:textId="0D7C509A" w:rsidR="00ED4661" w:rsidRPr="00A807C1" w:rsidRDefault="00ED4661" w:rsidP="00BE583A">
            <w:pPr>
              <w:spacing w:before="2" w:after="0"/>
              <w:ind w:left="-37" w:right="73"/>
              <w:jc w:val="both"/>
              <w:rPr>
                <w:lang w:val="pt-BR"/>
              </w:rPr>
            </w:pPr>
            <w:r w:rsidRPr="0003363D">
              <w:rPr>
                <w:b/>
                <w:bCs/>
                <w:lang w:val="pt-BR"/>
              </w:rPr>
              <w:t>Outras Atividades:</w:t>
            </w:r>
            <w:r w:rsidRPr="0003363D">
              <w:rPr>
                <w:lang w:val="pt-BR"/>
              </w:rPr>
              <w:t xml:space="preserve"> Analisar e gerenciar a qualidade de documentação técnica de engenharia, </w:t>
            </w:r>
            <w:r>
              <w:rPr>
                <w:lang w:val="pt-BR"/>
              </w:rPr>
              <w:t xml:space="preserve">participar de </w:t>
            </w:r>
            <w:r w:rsidRPr="0003363D">
              <w:rPr>
                <w:lang w:val="pt-BR"/>
              </w:rPr>
              <w:t xml:space="preserve">reuniões técnicas e supervisionar equipe de desenhistas e projetistas em projetos de automação e instrumentação </w:t>
            </w:r>
            <w:r w:rsidRPr="0003363D">
              <w:rPr>
                <w:lang w:val="pt-BR"/>
              </w:rPr>
              <w:lastRenderedPageBreak/>
              <w:t xml:space="preserve">industrial, instalações elétricas e utilidades (cabeamento estruturado, CFTV, Controle de Acesso e SDAI). </w:t>
            </w:r>
            <w:r w:rsidR="0075342E">
              <w:rPr>
                <w:lang w:val="pt-BR"/>
              </w:rPr>
              <w:t xml:space="preserve">Analisar propostas técnicas e </w:t>
            </w:r>
            <w:r w:rsidR="00CA30A7">
              <w:rPr>
                <w:lang w:val="pt-BR"/>
              </w:rPr>
              <w:t xml:space="preserve">levantamento de documentação para orçamento de projetos. </w:t>
            </w:r>
            <w:r w:rsidRPr="0003363D">
              <w:rPr>
                <w:lang w:val="pt-BR"/>
              </w:rPr>
              <w:t xml:space="preserve">Projetos do conceitual ao As </w:t>
            </w:r>
            <w:proofErr w:type="spellStart"/>
            <w:r w:rsidRPr="0003363D">
              <w:rPr>
                <w:lang w:val="pt-BR"/>
              </w:rPr>
              <w:t>Built</w:t>
            </w:r>
            <w:proofErr w:type="spellEnd"/>
            <w:r w:rsidRPr="0003363D">
              <w:rPr>
                <w:lang w:val="pt-BR"/>
              </w:rPr>
              <w:t>.</w:t>
            </w:r>
          </w:p>
          <w:p w14:paraId="3AF6A4EF" w14:textId="77777777" w:rsidR="00ED4661" w:rsidRPr="00846D4F" w:rsidRDefault="00ED4661" w:rsidP="00BE583A">
            <w:pPr>
              <w:pStyle w:val="Ttulo2"/>
              <w:jc w:val="both"/>
            </w:pPr>
            <w:r>
              <w:t>Participação em Projetos</w:t>
            </w:r>
          </w:p>
          <w:p w14:paraId="232244A9" w14:textId="30D6ADD8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Desenvolvimento de projetos do conceitual ao </w:t>
            </w:r>
            <w:r w:rsidR="00165B9A">
              <w:rPr>
                <w:lang w:val="pt-BR"/>
              </w:rPr>
              <w:t xml:space="preserve">As </w:t>
            </w:r>
            <w:proofErr w:type="spellStart"/>
            <w:r w:rsidR="00165B9A">
              <w:rPr>
                <w:lang w:val="pt-BR"/>
              </w:rPr>
              <w:t>Built</w:t>
            </w:r>
            <w:proofErr w:type="spellEnd"/>
            <w:r>
              <w:rPr>
                <w:lang w:val="pt-BR"/>
              </w:rPr>
              <w:t xml:space="preserve"> nos seguimentos de Porto, Mineração, Óleo e Gás, Aeroportos, Tuneis e Submarinos. Projetos para ICN / Naval </w:t>
            </w:r>
            <w:proofErr w:type="spellStart"/>
            <w:r>
              <w:rPr>
                <w:lang w:val="pt-BR"/>
              </w:rPr>
              <w:t>Group</w:t>
            </w:r>
            <w:proofErr w:type="spellEnd"/>
            <w:r>
              <w:rPr>
                <w:lang w:val="pt-BR"/>
              </w:rPr>
              <w:t>, Vale, Petrobrás, Porto Sudeste (LLX e MMX), Ambev e Coca-Cola.</w:t>
            </w:r>
          </w:p>
          <w:p w14:paraId="74B0C715" w14:textId="77777777" w:rsidR="00ED4661" w:rsidRPr="00EF4887" w:rsidRDefault="00ED4661" w:rsidP="00BE583A">
            <w:pPr>
              <w:pStyle w:val="Ttulo2"/>
              <w:jc w:val="both"/>
            </w:pPr>
            <w:r>
              <w:t>habilidades</w:t>
            </w:r>
          </w:p>
          <w:p w14:paraId="3CD2599B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Inglês Intermediário / Fluente</w:t>
            </w:r>
            <w:r w:rsidRPr="009A3BDB">
              <w:rPr>
                <w:lang w:val="pt-BR"/>
              </w:rPr>
              <w:t xml:space="preserve">: </w:t>
            </w:r>
            <w:r>
              <w:rPr>
                <w:lang w:val="pt-BR"/>
              </w:rPr>
              <w:t xml:space="preserve">Fluente em Inglês Técnico. (Leitura). Intermediário em conversação, buscando a fluência via aulas de conversação. </w:t>
            </w:r>
          </w:p>
          <w:p w14:paraId="6CC45537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43060AE1" w14:textId="77777777" w:rsidR="00ED4661" w:rsidRPr="009A3BDB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EF4887">
              <w:rPr>
                <w:b/>
                <w:bCs/>
                <w:lang w:val="pt-BR"/>
              </w:rPr>
              <w:t>Gestão de Equipes multidisciplinares</w:t>
            </w:r>
            <w:r w:rsidRPr="009A3BDB">
              <w:rPr>
                <w:lang w:val="pt-BR"/>
              </w:rPr>
              <w:t>: Tive oportunidade de supervisionar uma equipe de projetistas e engenheiros trainees para entrega de projetos e metas.</w:t>
            </w:r>
          </w:p>
          <w:p w14:paraId="59DC22CB" w14:textId="77777777" w:rsidR="00ED4661" w:rsidRPr="009A3BDB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6D2FA367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EF4887">
              <w:rPr>
                <w:b/>
                <w:bCs/>
                <w:lang w:val="pt-BR"/>
              </w:rPr>
              <w:t>Gestão de Múltiplas tarefas:</w:t>
            </w:r>
            <w:r w:rsidRPr="009A3BDB">
              <w:rPr>
                <w:lang w:val="pt-BR"/>
              </w:rPr>
              <w:t xml:space="preserve"> Tive o desafio de desenvolver ferramentas de otimização de processo de elaboração de projetos, simultaneamente a elaboração de atividades de engenharia e verificação de tarefas de outros membros da equipe.</w:t>
            </w:r>
          </w:p>
          <w:p w14:paraId="579CA891" w14:textId="77777777" w:rsidR="00ED4661" w:rsidRDefault="00ED4661" w:rsidP="00BE583A">
            <w:pPr>
              <w:pStyle w:val="Detalhesdocontato"/>
              <w:jc w:val="both"/>
              <w:rPr>
                <w:lang w:val="pt-BR"/>
              </w:rPr>
            </w:pPr>
          </w:p>
          <w:p w14:paraId="2FFBB026" w14:textId="58735D89" w:rsidR="00ED4661" w:rsidRPr="00D15178" w:rsidRDefault="00ED4661" w:rsidP="00BE583A">
            <w:pPr>
              <w:pStyle w:val="Detalhesdocontato"/>
              <w:jc w:val="both"/>
              <w:rPr>
                <w:lang w:val="pt-BR"/>
              </w:rPr>
            </w:pPr>
            <w:r w:rsidRPr="003067C0">
              <w:rPr>
                <w:b/>
                <w:bCs/>
                <w:lang w:val="pt-BR"/>
              </w:rPr>
              <w:t>Criatividade:</w:t>
            </w:r>
            <w:r>
              <w:rPr>
                <w:lang w:val="pt-BR"/>
              </w:rPr>
              <w:t xml:space="preserve"> Procuro sempre melhorar as ferramentas de trabalho disponíveis. Otimizando planilhas e desenvolvendo soluç</w:t>
            </w:r>
            <w:r w:rsidR="00165B9A">
              <w:rPr>
                <w:lang w:val="pt-BR"/>
              </w:rPr>
              <w:t>ões</w:t>
            </w:r>
            <w:r>
              <w:rPr>
                <w:lang w:val="pt-BR"/>
              </w:rPr>
              <w:t xml:space="preserve"> práticas via linguagem de programação.</w:t>
            </w:r>
          </w:p>
          <w:p w14:paraId="65A163BD" w14:textId="77777777" w:rsidR="00ED4661" w:rsidRPr="00D15178" w:rsidRDefault="00ED4661" w:rsidP="00BE583A">
            <w:pPr>
              <w:pStyle w:val="Ttulo2"/>
              <w:jc w:val="both"/>
            </w:pPr>
            <w:r>
              <w:t>Outras Habilidades</w:t>
            </w:r>
          </w:p>
          <w:p w14:paraId="7B7C43DD" w14:textId="77777777" w:rsidR="00ED4661" w:rsidRDefault="00ED4661" w:rsidP="00BE583A">
            <w:pPr>
              <w:spacing w:after="0"/>
              <w:ind w:right="-20"/>
              <w:jc w:val="both"/>
              <w:rPr>
                <w:b/>
                <w:bCs/>
                <w:lang w:val="pt-BR"/>
              </w:rPr>
            </w:pPr>
            <w:r w:rsidRPr="00D15178">
              <w:rPr>
                <w:b/>
                <w:bCs/>
                <w:lang w:val="pt-BR"/>
              </w:rPr>
              <w:t>Conhecimento:</w:t>
            </w:r>
          </w:p>
          <w:p w14:paraId="69447F4D" w14:textId="77777777" w:rsidR="00ED4661" w:rsidRPr="00D15178" w:rsidRDefault="00ED4661" w:rsidP="00BE583A">
            <w:pPr>
              <w:spacing w:after="0"/>
              <w:ind w:right="-2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- </w:t>
            </w:r>
            <w:r w:rsidRPr="00D15178">
              <w:rPr>
                <w:lang w:val="pt-BR"/>
              </w:rPr>
              <w:t>Sistemas Computacionais: Windows, Linux, Mac, Pacote Office (Completo)</w:t>
            </w:r>
          </w:p>
          <w:p w14:paraId="03D49D4B" w14:textId="77777777" w:rsidR="00ED4661" w:rsidRDefault="00ED4661" w:rsidP="00BE583A">
            <w:pPr>
              <w:spacing w:before="11" w:after="0" w:line="240" w:lineRule="exact"/>
              <w:ind w:right="120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15178">
              <w:rPr>
                <w:lang w:val="pt-BR"/>
              </w:rPr>
              <w:t xml:space="preserve">Softwares de Projeto: </w:t>
            </w:r>
            <w:proofErr w:type="spellStart"/>
            <w:r w:rsidRPr="00D15178">
              <w:rPr>
                <w:lang w:val="pt-BR"/>
              </w:rPr>
              <w:t>Autocad</w:t>
            </w:r>
            <w:proofErr w:type="spellEnd"/>
            <w:r w:rsidRPr="00D15178">
              <w:rPr>
                <w:lang w:val="pt-BR"/>
              </w:rPr>
              <w:t xml:space="preserve">, </w:t>
            </w:r>
            <w:proofErr w:type="spellStart"/>
            <w:r w:rsidRPr="00D15178">
              <w:rPr>
                <w:lang w:val="pt-BR"/>
              </w:rPr>
              <w:t>Revit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Microstation</w:t>
            </w:r>
            <w:proofErr w:type="spellEnd"/>
            <w:r w:rsidRPr="00D15178">
              <w:rPr>
                <w:lang w:val="pt-BR"/>
              </w:rPr>
              <w:t xml:space="preserve">, PDMS, </w:t>
            </w:r>
            <w:proofErr w:type="spellStart"/>
            <w:r w:rsidRPr="00D15178">
              <w:rPr>
                <w:lang w:val="pt-BR"/>
              </w:rPr>
              <w:t>SketchUp</w:t>
            </w:r>
            <w:proofErr w:type="spellEnd"/>
            <w:r w:rsidRPr="00D15178">
              <w:rPr>
                <w:lang w:val="pt-BR"/>
              </w:rPr>
              <w:t xml:space="preserve"> e 3DS_MAX.</w:t>
            </w:r>
          </w:p>
          <w:p w14:paraId="0EA30471" w14:textId="670C61B4" w:rsidR="00ED4661" w:rsidRPr="00D15178" w:rsidRDefault="00ED4661" w:rsidP="00BE583A">
            <w:pPr>
              <w:spacing w:before="11" w:after="0" w:line="240" w:lineRule="exact"/>
              <w:ind w:right="120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D15178">
              <w:rPr>
                <w:lang w:val="pt-BR"/>
              </w:rPr>
              <w:t xml:space="preserve">Softwares de Simulação: </w:t>
            </w:r>
            <w:proofErr w:type="spellStart"/>
            <w:r w:rsidRPr="00D15178">
              <w:rPr>
                <w:lang w:val="pt-BR"/>
              </w:rPr>
              <w:t>Cadsimu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Logix</w:t>
            </w:r>
            <w:r w:rsidR="00A9769D">
              <w:rPr>
                <w:lang w:val="pt-BR"/>
              </w:rPr>
              <w:t>_</w:t>
            </w:r>
            <w:proofErr w:type="gramStart"/>
            <w:r w:rsidRPr="00D15178">
              <w:rPr>
                <w:lang w:val="pt-BR"/>
              </w:rPr>
              <w:t>PRO</w:t>
            </w:r>
            <w:proofErr w:type="spellEnd"/>
            <w:r w:rsidRPr="00D1517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proofErr w:type="spellStart"/>
            <w:r w:rsidRPr="00D15178">
              <w:rPr>
                <w:lang w:val="pt-BR"/>
              </w:rPr>
              <w:t>Thinkercad</w:t>
            </w:r>
            <w:proofErr w:type="spellEnd"/>
            <w:proofErr w:type="gramEnd"/>
            <w:r w:rsidRPr="00D15178">
              <w:rPr>
                <w:lang w:val="pt-BR"/>
              </w:rPr>
              <w:t xml:space="preserve"> e outros simuladores</w:t>
            </w:r>
          </w:p>
          <w:p w14:paraId="1EEE0D63" w14:textId="77777777" w:rsidR="00ED4661" w:rsidRPr="00D15178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</w:p>
          <w:p w14:paraId="2D845A7E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b/>
                <w:bCs/>
                <w:lang w:val="pt-BR"/>
              </w:rPr>
              <w:t>Experiências em Desenvolvimento de Aplicações:</w:t>
            </w:r>
          </w:p>
          <w:p w14:paraId="49907135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Python, C, VBA, </w:t>
            </w:r>
            <w:proofErr w:type="spellStart"/>
            <w:r w:rsidRPr="00D15178">
              <w:rPr>
                <w:lang w:val="pt-BR"/>
              </w:rPr>
              <w:t>Ladder</w:t>
            </w:r>
            <w:proofErr w:type="spellEnd"/>
            <w:r w:rsidRPr="00D15178">
              <w:rPr>
                <w:lang w:val="pt-BR"/>
              </w:rPr>
              <w:t xml:space="preserve">, Node e </w:t>
            </w:r>
            <w:proofErr w:type="spellStart"/>
            <w:r w:rsidRPr="00D15178">
              <w:rPr>
                <w:lang w:val="pt-BR"/>
              </w:rPr>
              <w:t>JavaScript</w:t>
            </w:r>
            <w:proofErr w:type="spellEnd"/>
            <w:r w:rsidRPr="00D15178">
              <w:rPr>
                <w:lang w:val="pt-BR"/>
              </w:rPr>
              <w:t>. (CSS e HTML).</w:t>
            </w:r>
          </w:p>
          <w:p w14:paraId="4553EB80" w14:textId="77777777" w:rsidR="00ED4661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Desenvolvimento de Aplicações WEB com Django e </w:t>
            </w:r>
            <w:proofErr w:type="spellStart"/>
            <w:r w:rsidRPr="00D15178">
              <w:rPr>
                <w:lang w:val="pt-BR"/>
              </w:rPr>
              <w:t>Flask</w:t>
            </w:r>
            <w:proofErr w:type="spellEnd"/>
            <w:r w:rsidRPr="00D15178">
              <w:rPr>
                <w:lang w:val="pt-BR"/>
              </w:rPr>
              <w:t xml:space="preserve"> (</w:t>
            </w:r>
            <w:proofErr w:type="spellStart"/>
            <w:r w:rsidRPr="00D15178">
              <w:rPr>
                <w:lang w:val="pt-BR"/>
              </w:rPr>
              <w:t>FullStack</w:t>
            </w:r>
            <w:proofErr w:type="spellEnd"/>
            <w:r w:rsidRPr="00D15178">
              <w:rPr>
                <w:lang w:val="pt-BR"/>
              </w:rPr>
              <w:t>). Criação e modelagem de banco de dados (Oracle,</w:t>
            </w:r>
            <w:r w:rsidRPr="008D0639">
              <w:rPr>
                <w:rFonts w:ascii="Verdana" w:eastAsia="Verdana" w:hAnsi="Verdana" w:cs="Verdana"/>
                <w:color w:val="252525"/>
                <w:spacing w:val="-9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My</w:t>
            </w:r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S</w:t>
            </w:r>
            <w:r w:rsidRPr="008D0639">
              <w:rPr>
                <w:rFonts w:ascii="Verdana" w:eastAsia="Verdana" w:hAnsi="Verdana" w:cs="Verdana"/>
                <w:color w:val="252525"/>
                <w:spacing w:val="2"/>
                <w:sz w:val="20"/>
                <w:szCs w:val="20"/>
                <w:lang w:val="pt-BR"/>
              </w:rPr>
              <w:t>Q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L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,</w:t>
            </w:r>
            <w:r w:rsidRPr="008D0639">
              <w:rPr>
                <w:rFonts w:ascii="Verdana" w:eastAsia="Verdana" w:hAnsi="Verdana" w:cs="Verdana"/>
                <w:color w:val="252525"/>
                <w:spacing w:val="-14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M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o</w:t>
            </w:r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n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go</w:t>
            </w:r>
            <w:r w:rsidRPr="008D0639">
              <w:rPr>
                <w:rFonts w:ascii="Verdana" w:eastAsia="Verdana" w:hAnsi="Verdana" w:cs="Verdana"/>
                <w:color w:val="252525"/>
                <w:spacing w:val="-13"/>
                <w:sz w:val="20"/>
                <w:szCs w:val="20"/>
                <w:lang w:val="pt-BR"/>
              </w:rPr>
              <w:t xml:space="preserve"> 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e</w:t>
            </w:r>
            <w:r w:rsidRPr="008D0639">
              <w:rPr>
                <w:rFonts w:ascii="Verdana" w:eastAsia="Verdana" w:hAnsi="Verdana" w:cs="Verdana"/>
                <w:color w:val="252525"/>
                <w:spacing w:val="-6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8D0639">
              <w:rPr>
                <w:rFonts w:ascii="Verdana" w:eastAsia="Verdana" w:hAnsi="Verdana" w:cs="Verdana"/>
                <w:color w:val="252525"/>
                <w:spacing w:val="-2"/>
                <w:sz w:val="20"/>
                <w:szCs w:val="20"/>
                <w:lang w:val="pt-BR"/>
              </w:rPr>
              <w:t>S</w:t>
            </w:r>
            <w:r w:rsidRPr="008D0639">
              <w:rPr>
                <w:rFonts w:ascii="Verdana" w:eastAsia="Verdana" w:hAnsi="Verdana" w:cs="Verdana"/>
                <w:color w:val="252525"/>
                <w:spacing w:val="2"/>
                <w:sz w:val="20"/>
                <w:szCs w:val="20"/>
                <w:lang w:val="pt-BR"/>
              </w:rPr>
              <w:t>Q</w:t>
            </w:r>
            <w:r w:rsidRPr="008D0639">
              <w:rPr>
                <w:rFonts w:ascii="Verdana" w:eastAsia="Verdana" w:hAnsi="Verdana" w:cs="Verdana"/>
                <w:color w:val="252525"/>
                <w:spacing w:val="-1"/>
                <w:sz w:val="20"/>
                <w:szCs w:val="20"/>
                <w:lang w:val="pt-BR"/>
              </w:rPr>
              <w:t>L</w:t>
            </w:r>
            <w:r w:rsidRPr="008D0639">
              <w:rPr>
                <w:rFonts w:ascii="Verdana" w:eastAsia="Verdana" w:hAnsi="Verdana" w:cs="Verdana"/>
                <w:color w:val="252525"/>
                <w:sz w:val="20"/>
                <w:szCs w:val="20"/>
                <w:lang w:val="pt-BR"/>
              </w:rPr>
              <w:t>i</w:t>
            </w:r>
            <w:r w:rsidRPr="008D0639">
              <w:rPr>
                <w:rFonts w:ascii="Verdana" w:eastAsia="Verdana" w:hAnsi="Verdana" w:cs="Verdana"/>
                <w:color w:val="252525"/>
                <w:spacing w:val="1"/>
                <w:sz w:val="20"/>
                <w:szCs w:val="20"/>
                <w:lang w:val="pt-BR"/>
              </w:rPr>
              <w:t>te</w:t>
            </w:r>
            <w:proofErr w:type="spellEnd"/>
            <w:r w:rsidRPr="00D15178">
              <w:rPr>
                <w:lang w:val="pt-BR"/>
              </w:rPr>
              <w:t xml:space="preserve">). Analise de dados (Python </w:t>
            </w:r>
            <w:proofErr w:type="spellStart"/>
            <w:r w:rsidRPr="00D15178">
              <w:rPr>
                <w:lang w:val="pt-BR"/>
              </w:rPr>
              <w:t>Jupyter</w:t>
            </w:r>
            <w:proofErr w:type="spellEnd"/>
            <w:r w:rsidRPr="00D15178">
              <w:rPr>
                <w:lang w:val="pt-BR"/>
              </w:rPr>
              <w:t xml:space="preserve">). Alguns projetos pessoais com </w:t>
            </w:r>
            <w:proofErr w:type="spellStart"/>
            <w:r w:rsidRPr="00D15178">
              <w:rPr>
                <w:lang w:val="pt-BR"/>
              </w:rPr>
              <w:t>Machine</w:t>
            </w:r>
            <w:proofErr w:type="spellEnd"/>
            <w:r w:rsidRPr="00D15178">
              <w:rPr>
                <w:lang w:val="pt-BR"/>
              </w:rPr>
              <w:t xml:space="preserve"> Learning (Python) e projetos eletrônicos de automação (C) com Arduino.</w:t>
            </w:r>
          </w:p>
          <w:p w14:paraId="3F7E60E5" w14:textId="77777777" w:rsidR="00ED4661" w:rsidRPr="00D15178" w:rsidRDefault="00ED4661" w:rsidP="00BE583A">
            <w:pPr>
              <w:spacing w:after="0"/>
              <w:ind w:right="66"/>
              <w:jc w:val="both"/>
              <w:rPr>
                <w:lang w:val="pt-BR"/>
              </w:rPr>
            </w:pPr>
          </w:p>
          <w:p w14:paraId="43A05896" w14:textId="3D5B5E32" w:rsidR="00ED4661" w:rsidRPr="00ED4661" w:rsidRDefault="00ED4661" w:rsidP="00BE583A">
            <w:pPr>
              <w:spacing w:after="0" w:line="232" w:lineRule="exact"/>
              <w:ind w:right="-20"/>
              <w:jc w:val="both"/>
              <w:rPr>
                <w:lang w:val="pt-BR"/>
              </w:rPr>
            </w:pPr>
            <w:r w:rsidRPr="00D15178">
              <w:rPr>
                <w:lang w:val="pt-BR"/>
              </w:rPr>
              <w:t xml:space="preserve">GitHub: </w:t>
            </w:r>
            <w:hyperlink r:id="rId12">
              <w:r w:rsidRPr="00D15178">
                <w:rPr>
                  <w:u w:val="single"/>
                  <w:lang w:val="pt-BR"/>
                </w:rPr>
                <w:t>https://github.com/AlexsandroMO</w:t>
              </w:r>
            </w:hyperlink>
          </w:p>
        </w:tc>
      </w:tr>
      <w:tr w:rsidR="00ED4661" w:rsidRPr="004D3011" w14:paraId="695374A2" w14:textId="77777777" w:rsidTr="00ED4661">
        <w:trPr>
          <w:trHeight w:val="9504"/>
        </w:trPr>
        <w:tc>
          <w:tcPr>
            <w:tcW w:w="6521" w:type="dxa"/>
            <w:vMerge/>
          </w:tcPr>
          <w:p w14:paraId="567533DC" w14:textId="77777777" w:rsidR="00ED4661" w:rsidRPr="004D3011" w:rsidRDefault="00ED4661" w:rsidP="00ED4661">
            <w:pPr>
              <w:rPr>
                <w:color w:val="FFFFFF" w:themeColor="background1"/>
              </w:rPr>
            </w:pPr>
          </w:p>
        </w:tc>
      </w:tr>
    </w:tbl>
    <w:p w14:paraId="147E5F73" w14:textId="501EE6A1" w:rsidR="0043117B" w:rsidRPr="00846D4F" w:rsidRDefault="003E0FCA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9C63A3">
      <w:headerReference w:type="default" r:id="rId13"/>
      <w:pgSz w:w="11906" w:h="16838" w:code="9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112D" w14:textId="77777777" w:rsidR="00F5233F" w:rsidRDefault="00F5233F" w:rsidP="000C45FF">
      <w:r>
        <w:separator/>
      </w:r>
    </w:p>
  </w:endnote>
  <w:endnote w:type="continuationSeparator" w:id="0">
    <w:p w14:paraId="231D7E62" w14:textId="77777777" w:rsidR="00F5233F" w:rsidRDefault="00F523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9CD4" w14:textId="77777777" w:rsidR="00F5233F" w:rsidRDefault="00F5233F" w:rsidP="000C45FF">
      <w:r>
        <w:separator/>
      </w:r>
    </w:p>
  </w:footnote>
  <w:footnote w:type="continuationSeparator" w:id="0">
    <w:p w14:paraId="20740094" w14:textId="77777777" w:rsidR="00F5233F" w:rsidRDefault="00F523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BB04" w14:textId="77777777" w:rsidR="000C45FF" w:rsidRDefault="000C45FF">
    <w:r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DD134C0" wp14:editId="3DE18B28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5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1"/>
    <w:rsid w:val="0003363D"/>
    <w:rsid w:val="00036450"/>
    <w:rsid w:val="00061C84"/>
    <w:rsid w:val="000629D5"/>
    <w:rsid w:val="00076632"/>
    <w:rsid w:val="000C45FF"/>
    <w:rsid w:val="000E3FD1"/>
    <w:rsid w:val="000F46E6"/>
    <w:rsid w:val="00165B9A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067C0"/>
    <w:rsid w:val="003A1AC3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266A2"/>
    <w:rsid w:val="00646E75"/>
    <w:rsid w:val="00660627"/>
    <w:rsid w:val="006610D6"/>
    <w:rsid w:val="006771D0"/>
    <w:rsid w:val="00715FCB"/>
    <w:rsid w:val="00743101"/>
    <w:rsid w:val="0075342E"/>
    <w:rsid w:val="007703C4"/>
    <w:rsid w:val="007867A0"/>
    <w:rsid w:val="007927F5"/>
    <w:rsid w:val="007965EF"/>
    <w:rsid w:val="00802CA0"/>
    <w:rsid w:val="00846D4F"/>
    <w:rsid w:val="00874BF0"/>
    <w:rsid w:val="008C1736"/>
    <w:rsid w:val="00922D5C"/>
    <w:rsid w:val="009A3BDB"/>
    <w:rsid w:val="009C63A3"/>
    <w:rsid w:val="009E7C63"/>
    <w:rsid w:val="00A10A67"/>
    <w:rsid w:val="00A2118D"/>
    <w:rsid w:val="00A26358"/>
    <w:rsid w:val="00A42D60"/>
    <w:rsid w:val="00A634D1"/>
    <w:rsid w:val="00A73391"/>
    <w:rsid w:val="00A807C1"/>
    <w:rsid w:val="00A9769D"/>
    <w:rsid w:val="00AD76E2"/>
    <w:rsid w:val="00B20152"/>
    <w:rsid w:val="00B37DC7"/>
    <w:rsid w:val="00B459B9"/>
    <w:rsid w:val="00B70850"/>
    <w:rsid w:val="00B821B0"/>
    <w:rsid w:val="00B949CB"/>
    <w:rsid w:val="00BC4B4C"/>
    <w:rsid w:val="00BE583A"/>
    <w:rsid w:val="00C066B6"/>
    <w:rsid w:val="00C37BA1"/>
    <w:rsid w:val="00C4674C"/>
    <w:rsid w:val="00C506CF"/>
    <w:rsid w:val="00C72BED"/>
    <w:rsid w:val="00C9578B"/>
    <w:rsid w:val="00CA30A7"/>
    <w:rsid w:val="00CA562E"/>
    <w:rsid w:val="00CB2D30"/>
    <w:rsid w:val="00D00E4B"/>
    <w:rsid w:val="00D15178"/>
    <w:rsid w:val="00D2522B"/>
    <w:rsid w:val="00D4504D"/>
    <w:rsid w:val="00D77C06"/>
    <w:rsid w:val="00D82F2F"/>
    <w:rsid w:val="00DA694B"/>
    <w:rsid w:val="00DB0811"/>
    <w:rsid w:val="00DD172A"/>
    <w:rsid w:val="00DE411B"/>
    <w:rsid w:val="00DF4273"/>
    <w:rsid w:val="00E25A26"/>
    <w:rsid w:val="00E3106B"/>
    <w:rsid w:val="00E55D74"/>
    <w:rsid w:val="00E866EC"/>
    <w:rsid w:val="00E93B74"/>
    <w:rsid w:val="00EB3A62"/>
    <w:rsid w:val="00ED3AF3"/>
    <w:rsid w:val="00ED4661"/>
    <w:rsid w:val="00EE6411"/>
    <w:rsid w:val="00EF4887"/>
    <w:rsid w:val="00F5233F"/>
    <w:rsid w:val="00F60274"/>
    <w:rsid w:val="00F77FB9"/>
    <w:rsid w:val="00FB068F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C20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067C0"/>
    <w:pPr>
      <w:spacing w:after="200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qFormat/>
    <w:rsid w:val="00E25A26"/>
    <w:rPr>
      <w:i/>
      <w:iCs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rsid w:val="00E93B74"/>
    <w:rPr>
      <w:color w:val="B85A22" w:themeColor="accent2" w:themeShade="BF"/>
      <w:u w:val="single"/>
    </w:rPr>
  </w:style>
  <w:style w:type="character" w:styleId="MenoPendente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paragraph" w:styleId="Commarcador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cinza">
    <w:name w:val="Texto cinza"/>
    <w:basedOn w:val="Fontepargpadro"/>
    <w:uiPriority w:val="4"/>
    <w:semiHidden/>
    <w:qFormat/>
    <w:rsid w:val="000629D5"/>
    <w:rPr>
      <w:color w:val="808080" w:themeColor="background1" w:themeShade="80"/>
    </w:rPr>
  </w:style>
  <w:style w:type="paragraph" w:customStyle="1" w:styleId="Endereo">
    <w:name w:val="Endereço"/>
    <w:basedOn w:val="Normal"/>
    <w:qFormat/>
    <w:rsid w:val="000629D5"/>
    <w:pPr>
      <w:spacing w:after="360"/>
      <w:contextualSpacing/>
    </w:pPr>
  </w:style>
  <w:style w:type="paragraph" w:customStyle="1" w:styleId="Detalhesdocontato">
    <w:name w:val="Detalhes do contato"/>
    <w:basedOn w:val="Normal"/>
    <w:qFormat/>
    <w:rsid w:val="000629D5"/>
    <w:pPr>
      <w:contextualSpacing/>
    </w:pPr>
  </w:style>
  <w:style w:type="paragraph" w:styleId="SemEspaament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exsandroM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onteirobass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onteirobas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\AppData\Local\Microsoft\Office\16.0\DTS\pt-BR%7bF7CE270E-B313-46B4-808E-C5AA775BBAAC%7d\%7b622B5132-842A-46BE-B997-3801524B2BEF%7dtf88924273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{622B5132-842A-46BE-B997-3801524B2BEF}tf88924273_win32</Template>
  <TotalTime>0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2022-01-07T00:19:00Z</dcterms:created>
  <dcterms:modified xsi:type="dcterms:W3CDTF">2022-01-07T23:05:00Z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